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596" w:rsidRPr="00E64F31" w:rsidRDefault="00E80C08" w:rsidP="00E64F31">
      <w:pPr>
        <w:jc w:val="center"/>
        <w:rPr>
          <w:rFonts w:ascii="Roboto Black" w:hAnsi="Roboto Black"/>
          <w:sz w:val="28"/>
          <w:lang w:val="pt-BR"/>
        </w:rPr>
      </w:pPr>
      <w:r w:rsidRPr="00E64F31">
        <w:rPr>
          <w:rFonts w:ascii="Roboto Black" w:hAnsi="Roboto Black"/>
          <w:sz w:val="28"/>
          <w:lang w:val="pt-BR"/>
        </w:rPr>
        <w:t xml:space="preserve">Documento de </w:t>
      </w:r>
      <w:r w:rsidR="007710B1" w:rsidRPr="00E64F31">
        <w:rPr>
          <w:rFonts w:ascii="Roboto Black" w:hAnsi="Roboto Black"/>
          <w:sz w:val="28"/>
          <w:lang w:val="pt-BR"/>
        </w:rPr>
        <w:t>Especificação</w:t>
      </w:r>
      <w:r w:rsidR="002A0CB0" w:rsidRPr="00E64F31">
        <w:rPr>
          <w:rFonts w:ascii="Roboto Black" w:hAnsi="Roboto Black"/>
          <w:sz w:val="28"/>
          <w:lang w:val="pt-BR"/>
        </w:rPr>
        <w:t xml:space="preserve"> de </w:t>
      </w:r>
      <w:r w:rsidRPr="00E64F31">
        <w:rPr>
          <w:rFonts w:ascii="Roboto Black" w:hAnsi="Roboto Black"/>
          <w:sz w:val="28"/>
          <w:lang w:val="pt-BR"/>
        </w:rPr>
        <w:t>Requisitos</w:t>
      </w:r>
    </w:p>
    <w:p w:rsidR="007710B1" w:rsidRPr="00E64F31" w:rsidRDefault="007710B1" w:rsidP="00E64F31">
      <w:pPr>
        <w:jc w:val="both"/>
        <w:rPr>
          <w:lang w:val="pt-BR"/>
        </w:rPr>
      </w:pPr>
    </w:p>
    <w:p w:rsidR="00E80C08" w:rsidRPr="00E64F31" w:rsidRDefault="007710B1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sz w:val="24"/>
          <w:lang w:val="pt-BR"/>
        </w:rPr>
        <w:t>Projeto</w:t>
      </w:r>
      <w:r w:rsidR="002A0CB0" w:rsidRPr="00E64F31">
        <w:rPr>
          <w:rFonts w:ascii="Roboto Light" w:hAnsi="Roboto Light"/>
          <w:lang w:val="pt-BR"/>
        </w:rPr>
        <w:t xml:space="preserve">: Formulário integrado ao </w:t>
      </w:r>
      <w:r w:rsidR="00E80C08" w:rsidRPr="00E64F31">
        <w:rPr>
          <w:rFonts w:ascii="Roboto Light" w:hAnsi="Roboto Light"/>
          <w:lang w:val="pt-BR"/>
        </w:rPr>
        <w:t>Programa de Assistência Estudantil</w:t>
      </w:r>
      <w:r w:rsidR="002A0CB0" w:rsidRPr="00E64F31">
        <w:rPr>
          <w:rFonts w:ascii="Roboto Light" w:hAnsi="Roboto Light"/>
          <w:lang w:val="pt-BR"/>
        </w:rPr>
        <w:t xml:space="preserve"> </w:t>
      </w:r>
      <w:r w:rsidRPr="00E64F31">
        <w:rPr>
          <w:rFonts w:ascii="Roboto Light" w:hAnsi="Roboto Light"/>
          <w:lang w:val="pt-BR"/>
        </w:rPr>
        <w:t>-</w:t>
      </w:r>
      <w:r w:rsidR="002A0CB0" w:rsidRPr="00E64F31">
        <w:rPr>
          <w:rFonts w:ascii="Roboto Light" w:hAnsi="Roboto Light"/>
          <w:lang w:val="pt-BR"/>
        </w:rPr>
        <w:t xml:space="preserve"> IFSP São Carlos</w:t>
      </w:r>
    </w:p>
    <w:p w:rsidR="002A0CB0" w:rsidRPr="00E64F31" w:rsidRDefault="002A0CB0" w:rsidP="00E64F31">
      <w:pPr>
        <w:ind w:left="720" w:hanging="720"/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sz w:val="24"/>
          <w:lang w:val="pt-BR"/>
        </w:rPr>
        <w:t>Cliente</w:t>
      </w:r>
      <w:r w:rsidRPr="00E64F31">
        <w:rPr>
          <w:rFonts w:ascii="Roboto Light" w:hAnsi="Roboto Light"/>
          <w:lang w:val="pt-BR"/>
        </w:rPr>
        <w:t>: Samira Nathalia Piza</w:t>
      </w:r>
    </w:p>
    <w:p w:rsidR="002A0CB0" w:rsidRPr="003F3178" w:rsidRDefault="002A0CB0" w:rsidP="00E64F31">
      <w:pPr>
        <w:jc w:val="both"/>
        <w:rPr>
          <w:rFonts w:ascii="Roboto Light" w:hAnsi="Roboto Light"/>
          <w:lang w:val="pt-BR"/>
        </w:rPr>
      </w:pPr>
    </w:p>
    <w:p w:rsidR="007710B1" w:rsidRPr="00E64F31" w:rsidRDefault="007710B1" w:rsidP="00E64F31">
      <w:pPr>
        <w:jc w:val="both"/>
        <w:rPr>
          <w:rFonts w:ascii="Roboto Medium" w:hAnsi="Roboto Medium"/>
          <w:sz w:val="24"/>
          <w:lang w:val="pt-BR"/>
        </w:rPr>
      </w:pPr>
      <w:r w:rsidRPr="00E64F31">
        <w:rPr>
          <w:rFonts w:ascii="Roboto Medium" w:hAnsi="Roboto Medium"/>
          <w:sz w:val="24"/>
          <w:lang w:val="pt-BR"/>
        </w:rPr>
        <w:t>Histórico de Alterações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134"/>
        <w:gridCol w:w="3402"/>
        <w:gridCol w:w="2551"/>
      </w:tblGrid>
      <w:tr w:rsidR="002A0CB0" w:rsidRPr="00E64F31" w:rsidTr="00E64F31">
        <w:trPr>
          <w:jc w:val="center"/>
        </w:trPr>
        <w:tc>
          <w:tcPr>
            <w:tcW w:w="1413" w:type="dxa"/>
          </w:tcPr>
          <w:p w:rsidR="002A0CB0" w:rsidRPr="00E64F31" w:rsidRDefault="002A0CB0" w:rsidP="00E64F31">
            <w:pPr>
              <w:jc w:val="center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Data</w:t>
            </w:r>
          </w:p>
        </w:tc>
        <w:tc>
          <w:tcPr>
            <w:tcW w:w="1134" w:type="dxa"/>
          </w:tcPr>
          <w:p w:rsidR="002A0CB0" w:rsidRPr="00E64F31" w:rsidRDefault="002A0CB0" w:rsidP="00E64F31">
            <w:pPr>
              <w:jc w:val="center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Versão</w:t>
            </w:r>
          </w:p>
        </w:tc>
        <w:tc>
          <w:tcPr>
            <w:tcW w:w="3402" w:type="dxa"/>
          </w:tcPr>
          <w:p w:rsidR="002A0CB0" w:rsidRPr="00E64F31" w:rsidRDefault="002A0CB0" w:rsidP="00E64F31">
            <w:pPr>
              <w:jc w:val="center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Descrição</w:t>
            </w:r>
          </w:p>
        </w:tc>
        <w:tc>
          <w:tcPr>
            <w:tcW w:w="2551" w:type="dxa"/>
          </w:tcPr>
          <w:p w:rsidR="002A0CB0" w:rsidRPr="00E64F31" w:rsidRDefault="002A0CB0" w:rsidP="00E64F31">
            <w:pPr>
              <w:jc w:val="center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Responsáveis</w:t>
            </w:r>
          </w:p>
        </w:tc>
      </w:tr>
      <w:tr w:rsidR="002A0CB0" w:rsidRPr="00E64F31" w:rsidTr="00E64F31">
        <w:trPr>
          <w:jc w:val="center"/>
        </w:trPr>
        <w:tc>
          <w:tcPr>
            <w:tcW w:w="1413" w:type="dxa"/>
          </w:tcPr>
          <w:p w:rsidR="002A0CB0" w:rsidRPr="00E64F31" w:rsidRDefault="002A0CB0" w:rsidP="00E64F31">
            <w:pPr>
              <w:jc w:val="center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24/08/13</w:t>
            </w:r>
          </w:p>
        </w:tc>
        <w:tc>
          <w:tcPr>
            <w:tcW w:w="1134" w:type="dxa"/>
          </w:tcPr>
          <w:p w:rsidR="002A0CB0" w:rsidRPr="00E64F31" w:rsidRDefault="002A0CB0" w:rsidP="00E64F31">
            <w:pPr>
              <w:jc w:val="center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1.0</w:t>
            </w:r>
          </w:p>
        </w:tc>
        <w:tc>
          <w:tcPr>
            <w:tcW w:w="3402" w:type="dxa"/>
          </w:tcPr>
          <w:p w:rsidR="002A0CB0" w:rsidRPr="00E64F31" w:rsidRDefault="002A0CB0" w:rsidP="00E64F31">
            <w:pPr>
              <w:jc w:val="center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Elaboração do Documento</w:t>
            </w:r>
          </w:p>
        </w:tc>
        <w:tc>
          <w:tcPr>
            <w:tcW w:w="2551" w:type="dxa"/>
          </w:tcPr>
          <w:p w:rsidR="002A0CB0" w:rsidRPr="00E64F31" w:rsidRDefault="002A0CB0" w:rsidP="00E64F31">
            <w:pPr>
              <w:jc w:val="center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Thiago Henrique Poiani</w:t>
            </w:r>
          </w:p>
        </w:tc>
      </w:tr>
    </w:tbl>
    <w:p w:rsidR="002A0CB0" w:rsidRPr="00E64F31" w:rsidRDefault="002A0CB0" w:rsidP="00E64F31">
      <w:pPr>
        <w:jc w:val="both"/>
        <w:rPr>
          <w:rFonts w:ascii="Roboto Light" w:hAnsi="Roboto Light"/>
          <w:lang w:val="pt-BR"/>
        </w:rPr>
      </w:pPr>
    </w:p>
    <w:p w:rsidR="007710B1" w:rsidRPr="00E64F31" w:rsidRDefault="007710B1" w:rsidP="00E64F31">
      <w:pPr>
        <w:jc w:val="both"/>
        <w:rPr>
          <w:rFonts w:ascii="Roboto Medium" w:hAnsi="Roboto Medium"/>
          <w:sz w:val="24"/>
          <w:lang w:val="pt-BR"/>
        </w:rPr>
      </w:pPr>
      <w:r w:rsidRPr="00E64F31">
        <w:rPr>
          <w:rFonts w:ascii="Roboto Medium" w:hAnsi="Roboto Medium"/>
          <w:sz w:val="24"/>
          <w:lang w:val="pt-BR"/>
        </w:rPr>
        <w:t>Envolvidos</w:t>
      </w:r>
    </w:p>
    <w:p w:rsidR="002A0CB0" w:rsidRPr="00E64F31" w:rsidRDefault="002A0CB0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Gislaine Ferreira Gonçalves</w:t>
      </w:r>
    </w:p>
    <w:p w:rsidR="00134478" w:rsidRDefault="002A0CB0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Thiago Henrique Poiani</w:t>
      </w:r>
    </w:p>
    <w:p w:rsidR="00134478" w:rsidRPr="00134478" w:rsidRDefault="00134478" w:rsidP="00E64F31">
      <w:pPr>
        <w:jc w:val="both"/>
        <w:rPr>
          <w:rFonts w:ascii="Roboto Light" w:hAnsi="Roboto Light"/>
          <w:lang w:val="pt-BR"/>
        </w:rPr>
      </w:pPr>
      <w:r>
        <w:rPr>
          <w:rFonts w:ascii="Roboto Light" w:hAnsi="Roboto Light"/>
          <w:lang w:val="pt-BR"/>
        </w:rPr>
        <w:t>Thiago Silva Barros</w:t>
      </w:r>
      <w:bookmarkStart w:id="0" w:name="_GoBack"/>
      <w:bookmarkEnd w:id="0"/>
    </w:p>
    <w:p w:rsidR="002A0CB0" w:rsidRPr="00E64F31" w:rsidRDefault="002A0CB0" w:rsidP="00E64F31">
      <w:pPr>
        <w:jc w:val="both"/>
        <w:rPr>
          <w:rFonts w:ascii="Roboto Light" w:hAnsi="Roboto Light"/>
          <w:lang w:val="pt-BR"/>
        </w:rPr>
      </w:pPr>
    </w:p>
    <w:p w:rsidR="002A0CB0" w:rsidRPr="00E64F31" w:rsidRDefault="007710B1" w:rsidP="00E64F31">
      <w:pPr>
        <w:jc w:val="both"/>
        <w:rPr>
          <w:rFonts w:ascii="Roboto Medium" w:hAnsi="Roboto Medium"/>
          <w:sz w:val="24"/>
          <w:lang w:val="pt-BR"/>
        </w:rPr>
      </w:pPr>
      <w:r w:rsidRPr="00E64F31">
        <w:rPr>
          <w:rFonts w:ascii="Roboto Medium" w:hAnsi="Roboto Medium"/>
          <w:sz w:val="24"/>
          <w:lang w:val="pt-BR"/>
        </w:rPr>
        <w:t>Introdução</w:t>
      </w:r>
    </w:p>
    <w:p w:rsidR="007710B1" w:rsidRPr="00E64F31" w:rsidRDefault="007710B1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Este documento especifica o projeto “Formulário integrado ao Programa de Assistência Estudantil - IFSP São Carlos”, fornecendo aos desenvolvedores as informações necessárias para o projeto e implementação, assim como para a realização dos testes e homologação do sistema.</w:t>
      </w: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</w:p>
    <w:p w:rsidR="007710B1" w:rsidRPr="00E64F31" w:rsidRDefault="007710B1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do Cliente 01</w:t>
      </w:r>
      <w:r w:rsidRPr="00E64F31">
        <w:rPr>
          <w:rFonts w:ascii="Roboto Light" w:hAnsi="Roboto Light"/>
          <w:lang w:val="pt-BR"/>
        </w:rPr>
        <w:t xml:space="preserve">: Área administrativa para </w:t>
      </w:r>
      <w:r w:rsidR="003B5F87" w:rsidRPr="00E64F31">
        <w:rPr>
          <w:rFonts w:ascii="Roboto Light" w:hAnsi="Roboto Light"/>
          <w:lang w:val="pt-BR"/>
        </w:rPr>
        <w:t>gerenciamento de formulários do Programa.</w:t>
      </w: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do Cliente 02</w:t>
      </w:r>
      <w:r w:rsidRPr="00E64F31">
        <w:rPr>
          <w:rFonts w:ascii="Roboto Light" w:hAnsi="Roboto Light"/>
          <w:lang w:val="pt-BR"/>
        </w:rPr>
        <w:t xml:space="preserve">: Plataforma para inscrição no Programa. </w:t>
      </w:r>
    </w:p>
    <w:p w:rsidR="003B5F87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do Cliente 03</w:t>
      </w:r>
      <w:r w:rsidRPr="00E64F31">
        <w:rPr>
          <w:rFonts w:ascii="Roboto Light" w:hAnsi="Roboto Light"/>
          <w:lang w:val="pt-BR"/>
        </w:rPr>
        <w:t>: Confirmação de veracidade dos dados inseridos.</w:t>
      </w:r>
    </w:p>
    <w:p w:rsidR="00E64F31" w:rsidRPr="00E64F31" w:rsidRDefault="00E64F31" w:rsidP="00E64F31">
      <w:pPr>
        <w:jc w:val="both"/>
        <w:rPr>
          <w:rFonts w:ascii="Roboto Light" w:hAnsi="Roboto Light"/>
          <w:lang w:val="pt-BR"/>
        </w:rPr>
      </w:pP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Funcional 01</w:t>
      </w:r>
      <w:r w:rsidRPr="00E64F31">
        <w:rPr>
          <w:rFonts w:ascii="Roboto Light" w:hAnsi="Roboto Light"/>
          <w:lang w:val="pt-BR"/>
        </w:rPr>
        <w:t>: Autenticação para acesso à área administrativa.</w:t>
      </w: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usuário só poderá acessar o sistema caso seja administrador do sistema.</w:t>
      </w: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Funcional 02</w:t>
      </w:r>
      <w:r w:rsidRPr="00E64F31">
        <w:rPr>
          <w:rFonts w:ascii="Roboto Light" w:hAnsi="Roboto Light"/>
          <w:lang w:val="pt-BR"/>
        </w:rPr>
        <w:t>: Gerenciamento de formulários dinâmicos.</w:t>
      </w: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administrador poderá criar, editar e remover formulários independentes, contendo categorias que possuem campos específicos.</w:t>
      </w: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Funcional 03</w:t>
      </w:r>
      <w:r w:rsidRPr="00E64F31">
        <w:rPr>
          <w:rFonts w:ascii="Roboto Light" w:hAnsi="Roboto Light"/>
          <w:lang w:val="pt-BR"/>
        </w:rPr>
        <w:t>: Visualização de inscrições.</w:t>
      </w: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administrador poderá visualizar todos os dados dos participantes inscritos no Programa, podendo filtrá-los por Nome, RG, CPF, Prontuário e Turma.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Funcional 04</w:t>
      </w:r>
      <w:r w:rsidRPr="00E64F31">
        <w:rPr>
          <w:rFonts w:ascii="Roboto Light" w:hAnsi="Roboto Light"/>
          <w:lang w:val="pt-BR"/>
        </w:rPr>
        <w:t>: Autenticação para acesso à área de inscrição.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 xml:space="preserve">O usuário só poderá acessar o sistema com as credenciais de acesso do </w:t>
      </w:r>
      <w:proofErr w:type="spellStart"/>
      <w:r w:rsidRPr="00E64F31">
        <w:rPr>
          <w:rFonts w:ascii="Roboto Light" w:hAnsi="Roboto Light"/>
          <w:lang w:val="pt-BR"/>
        </w:rPr>
        <w:t>Moodle</w:t>
      </w:r>
      <w:proofErr w:type="spellEnd"/>
      <w:r w:rsidRPr="00E64F31">
        <w:rPr>
          <w:rFonts w:ascii="Roboto Light" w:hAnsi="Roboto Light"/>
          <w:lang w:val="pt-BR"/>
        </w:rPr>
        <w:t>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Funcional 05</w:t>
      </w:r>
      <w:r w:rsidRPr="00E64F31">
        <w:rPr>
          <w:rFonts w:ascii="Roboto Light" w:hAnsi="Roboto Light"/>
          <w:lang w:val="pt-BR"/>
        </w:rPr>
        <w:t>: Inscrição no Programa.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usuário poderá se inscrever no Programa, preenchendo os campos dos formulários dinâmicos.</w:t>
      </w:r>
      <w:r w:rsidR="00D6378A" w:rsidRPr="00E64F31">
        <w:rPr>
          <w:rFonts w:ascii="Roboto Light" w:hAnsi="Roboto Light"/>
          <w:lang w:val="pt-BR"/>
        </w:rPr>
        <w:t xml:space="preserve"> Os dados inseridos poderão ser alterados.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Funcional 06</w:t>
      </w:r>
      <w:r w:rsidRPr="00E64F31">
        <w:rPr>
          <w:rFonts w:ascii="Roboto Light" w:hAnsi="Roboto Light"/>
          <w:lang w:val="pt-BR"/>
        </w:rPr>
        <w:t>: Notificação de inscrição.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usuário receberá uma notificação por e-mail após a confirmação de envio da inscrição.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 xml:space="preserve">Requisito Funcional </w:t>
      </w:r>
      <w:r w:rsidR="00D6378A" w:rsidRPr="00E64F31">
        <w:rPr>
          <w:rFonts w:ascii="Roboto Medium" w:hAnsi="Roboto Medium"/>
          <w:lang w:val="pt-BR"/>
        </w:rPr>
        <w:t>07</w:t>
      </w:r>
      <w:r w:rsidR="00D6378A" w:rsidRPr="00E64F31">
        <w:rPr>
          <w:rFonts w:ascii="Roboto Light" w:hAnsi="Roboto Light"/>
          <w:lang w:val="pt-BR"/>
        </w:rPr>
        <w:t>:</w:t>
      </w:r>
      <w:r w:rsidRPr="00E64F31">
        <w:rPr>
          <w:rFonts w:ascii="Roboto Light" w:hAnsi="Roboto Light"/>
          <w:lang w:val="pt-BR"/>
        </w:rPr>
        <w:t xml:space="preserve"> Recebimento de notificação após inscrição.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administrador receberá uma notificação por e-mail quando uma nova inscrição no Programa for feita.</w:t>
      </w: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Funcional 08</w:t>
      </w:r>
      <w:r w:rsidRPr="00E64F31">
        <w:rPr>
          <w:rFonts w:ascii="Roboto Light" w:hAnsi="Roboto Light"/>
          <w:lang w:val="pt-BR"/>
        </w:rPr>
        <w:t>: Mural informativo.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Uma área específica deverá ser reservada para publicação de editais e informações do Programa.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Funcional 09</w:t>
      </w:r>
      <w:r w:rsidRPr="00E64F31">
        <w:rPr>
          <w:rFonts w:ascii="Roboto Light" w:hAnsi="Roboto Light"/>
          <w:lang w:val="pt-BR"/>
        </w:rPr>
        <w:t>: Divulgação dos resultados.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Uma área específica deverá ser reservada para divulgação dos resultados do Programa. Os inscritos deverão receber notificações por e-mail informando a divulgação.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</w:p>
    <w:p w:rsidR="003B5F87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Não Funcional 01</w:t>
      </w:r>
      <w:r w:rsidRPr="00E64F31">
        <w:rPr>
          <w:rFonts w:ascii="Roboto Light" w:hAnsi="Roboto Light"/>
          <w:lang w:val="pt-BR"/>
        </w:rPr>
        <w:t>: Impressão de formulários.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administrador poderá imprimir os formulários criados pelos inscritos.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Não Funcional 02</w:t>
      </w:r>
      <w:r w:rsidRPr="00E64F31">
        <w:rPr>
          <w:rFonts w:ascii="Roboto Light" w:hAnsi="Roboto Light"/>
          <w:lang w:val="pt-BR"/>
        </w:rPr>
        <w:t>: Validação de dados.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Validações devem ocorrer quando dados forem inseridos nos campos, a fim de evitar inconsistência.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Não Funcional 03</w:t>
      </w:r>
      <w:r w:rsidRPr="00E64F31">
        <w:rPr>
          <w:rFonts w:ascii="Roboto Light" w:hAnsi="Roboto Light"/>
          <w:lang w:val="pt-BR"/>
        </w:rPr>
        <w:t>: Upload de arquivos.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usuário poderá submeter documentos junto à inscrição.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</w:p>
    <w:p w:rsidR="00D6378A" w:rsidRPr="00E64F31" w:rsidRDefault="00D6378A" w:rsidP="00E64F31">
      <w:pPr>
        <w:jc w:val="both"/>
        <w:rPr>
          <w:rFonts w:ascii="Roboto Medium" w:hAnsi="Roboto Medium"/>
          <w:sz w:val="24"/>
          <w:lang w:val="pt-BR"/>
        </w:rPr>
      </w:pPr>
      <w:r w:rsidRPr="00E64F31">
        <w:rPr>
          <w:rFonts w:ascii="Roboto Medium" w:hAnsi="Roboto Medium"/>
          <w:sz w:val="24"/>
          <w:lang w:val="pt-BR"/>
        </w:rPr>
        <w:t>Premissas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projeto contará de duas aplicações, sendo uma para a área administrativa e outra para acesso dos usuários.</w:t>
      </w:r>
    </w:p>
    <w:p w:rsidR="00533157" w:rsidRPr="00E64F31" w:rsidRDefault="00533157" w:rsidP="00E64F31">
      <w:pPr>
        <w:jc w:val="both"/>
        <w:rPr>
          <w:rFonts w:ascii="Roboto Light" w:hAnsi="Roboto Light"/>
          <w:lang w:val="pt-BR"/>
        </w:rPr>
      </w:pPr>
    </w:p>
    <w:p w:rsidR="00533157" w:rsidRPr="00E64F31" w:rsidRDefault="0053315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 xml:space="preserve">O banco de dados utilizado será MySQL e o mesmo </w:t>
      </w:r>
      <w:proofErr w:type="spellStart"/>
      <w:r w:rsidRPr="00E64F31">
        <w:rPr>
          <w:rFonts w:ascii="Roboto Light" w:hAnsi="Roboto Light"/>
          <w:i/>
          <w:lang w:val="pt-BR"/>
        </w:rPr>
        <w:t>schema</w:t>
      </w:r>
      <w:proofErr w:type="spellEnd"/>
      <w:r w:rsidRPr="00E64F31">
        <w:rPr>
          <w:rFonts w:ascii="Roboto Light" w:hAnsi="Roboto Light"/>
          <w:lang w:val="pt-BR"/>
        </w:rPr>
        <w:t xml:space="preserve"> deverá ser empregado para as duas aplicações.</w:t>
      </w:r>
    </w:p>
    <w:p w:rsidR="00563B97" w:rsidRPr="00E64F31" w:rsidRDefault="00563B97" w:rsidP="00E64F31">
      <w:pPr>
        <w:jc w:val="both"/>
        <w:rPr>
          <w:rFonts w:ascii="Roboto Light" w:hAnsi="Roboto Light"/>
          <w:lang w:val="pt-BR"/>
        </w:rPr>
      </w:pP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 xml:space="preserve">A aplicação para a área administrativa será </w:t>
      </w:r>
      <w:r w:rsidR="00563B97" w:rsidRPr="00E64F31">
        <w:rPr>
          <w:rFonts w:ascii="Roboto Light" w:hAnsi="Roboto Light"/>
          <w:lang w:val="pt-BR"/>
        </w:rPr>
        <w:t>Desktop, utilizando a linguagem Java.</w:t>
      </w:r>
    </w:p>
    <w:p w:rsidR="00415A44" w:rsidRPr="00E64F31" w:rsidRDefault="00563B9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 xml:space="preserve">Condições gerais: </w:t>
      </w:r>
    </w:p>
    <w:p w:rsidR="00415A44" w:rsidRPr="00E64F31" w:rsidRDefault="00563B97" w:rsidP="00E64F31">
      <w:pPr>
        <w:pStyle w:val="ListParagraph"/>
        <w:numPr>
          <w:ilvl w:val="0"/>
          <w:numId w:val="1"/>
        </w:numPr>
        <w:ind w:left="993"/>
        <w:jc w:val="both"/>
        <w:rPr>
          <w:rFonts w:ascii="Roboto Light" w:hAnsi="Roboto Light"/>
          <w:lang w:val="pt-BR"/>
        </w:rPr>
      </w:pPr>
      <w:proofErr w:type="gramStart"/>
      <w:r w:rsidRPr="00E64F31">
        <w:rPr>
          <w:rFonts w:ascii="Roboto Light" w:hAnsi="Roboto Light"/>
          <w:lang w:val="pt-BR"/>
        </w:rPr>
        <w:t>deve</w:t>
      </w:r>
      <w:proofErr w:type="gramEnd"/>
      <w:r w:rsidRPr="00E64F31">
        <w:rPr>
          <w:rFonts w:ascii="Roboto Light" w:hAnsi="Roboto Light"/>
          <w:lang w:val="pt-BR"/>
        </w:rPr>
        <w:t xml:space="preserve"> ser desenvolvido seguindo </w:t>
      </w:r>
      <w:r w:rsidRPr="00E64F31">
        <w:rPr>
          <w:rFonts w:ascii="Roboto Light" w:hAnsi="Roboto Light"/>
          <w:i/>
          <w:lang w:val="pt-BR"/>
        </w:rPr>
        <w:t>Design</w:t>
      </w:r>
      <w:r w:rsidRPr="00E64F31">
        <w:rPr>
          <w:rFonts w:ascii="Roboto Light" w:hAnsi="Roboto Light"/>
          <w:lang w:val="pt-BR"/>
        </w:rPr>
        <w:t xml:space="preserve"> </w:t>
      </w:r>
      <w:proofErr w:type="spellStart"/>
      <w:r w:rsidRPr="00E64F31">
        <w:rPr>
          <w:rFonts w:ascii="Roboto Light" w:hAnsi="Roboto Light"/>
          <w:i/>
          <w:lang w:val="pt-BR"/>
        </w:rPr>
        <w:t>Patterns</w:t>
      </w:r>
      <w:proofErr w:type="spellEnd"/>
      <w:r w:rsidRPr="00E64F31">
        <w:rPr>
          <w:rFonts w:ascii="Roboto Light" w:hAnsi="Roboto Light"/>
          <w:lang w:val="pt-BR"/>
        </w:rPr>
        <w:t>;</w:t>
      </w:r>
      <w:r w:rsidR="00BE5027" w:rsidRPr="00E64F31">
        <w:rPr>
          <w:rFonts w:ascii="Roboto Light" w:hAnsi="Roboto Light"/>
          <w:lang w:val="pt-BR"/>
        </w:rPr>
        <w:t xml:space="preserve"> </w:t>
      </w:r>
    </w:p>
    <w:p w:rsidR="00563B97" w:rsidRPr="00E64F31" w:rsidRDefault="00415A44" w:rsidP="00E64F31">
      <w:pPr>
        <w:pStyle w:val="ListParagraph"/>
        <w:numPr>
          <w:ilvl w:val="0"/>
          <w:numId w:val="1"/>
        </w:numPr>
        <w:ind w:left="993"/>
        <w:jc w:val="both"/>
        <w:rPr>
          <w:rFonts w:ascii="Roboto Light" w:hAnsi="Roboto Light"/>
          <w:lang w:val="pt-BR"/>
        </w:rPr>
      </w:pPr>
      <w:proofErr w:type="gramStart"/>
      <w:r w:rsidRPr="00E64F31">
        <w:rPr>
          <w:rFonts w:ascii="Roboto Light" w:hAnsi="Roboto Light"/>
          <w:lang w:val="pt-BR"/>
        </w:rPr>
        <w:t>pode</w:t>
      </w:r>
      <w:proofErr w:type="gramEnd"/>
      <w:r w:rsidRPr="00E64F31">
        <w:rPr>
          <w:rFonts w:ascii="Roboto Light" w:hAnsi="Roboto Light"/>
          <w:lang w:val="pt-BR"/>
        </w:rPr>
        <w:t xml:space="preserve"> utilizar diferentes </w:t>
      </w:r>
      <w:r w:rsidRPr="00E64F31">
        <w:rPr>
          <w:rFonts w:ascii="Roboto Light" w:hAnsi="Roboto Light"/>
          <w:i/>
          <w:lang w:val="pt-BR"/>
        </w:rPr>
        <w:t xml:space="preserve">Look </w:t>
      </w:r>
      <w:proofErr w:type="spellStart"/>
      <w:r w:rsidRPr="00E64F31">
        <w:rPr>
          <w:rFonts w:ascii="Roboto Light" w:hAnsi="Roboto Light"/>
          <w:i/>
          <w:lang w:val="pt-BR"/>
        </w:rPr>
        <w:t>and</w:t>
      </w:r>
      <w:proofErr w:type="spellEnd"/>
      <w:r w:rsidRPr="00E64F31">
        <w:rPr>
          <w:rFonts w:ascii="Roboto Light" w:hAnsi="Roboto Light"/>
          <w:i/>
          <w:lang w:val="pt-BR"/>
        </w:rPr>
        <w:t xml:space="preserve"> </w:t>
      </w:r>
      <w:proofErr w:type="spellStart"/>
      <w:r w:rsidRPr="00E64F31">
        <w:rPr>
          <w:rFonts w:ascii="Roboto Light" w:hAnsi="Roboto Light"/>
          <w:i/>
          <w:lang w:val="pt-BR"/>
        </w:rPr>
        <w:t>Fell</w:t>
      </w:r>
      <w:proofErr w:type="spellEnd"/>
      <w:r w:rsidRPr="00E64F31">
        <w:rPr>
          <w:rFonts w:ascii="Roboto Light" w:hAnsi="Roboto Light"/>
          <w:lang w:val="pt-BR"/>
        </w:rPr>
        <w:t xml:space="preserve"> (sugerido </w:t>
      </w:r>
      <w:proofErr w:type="spellStart"/>
      <w:r w:rsidRPr="00E64F31">
        <w:rPr>
          <w:rFonts w:ascii="Roboto Light" w:hAnsi="Roboto Light"/>
          <w:lang w:val="pt-BR"/>
        </w:rPr>
        <w:t>WebLaF</w:t>
      </w:r>
      <w:proofErr w:type="spellEnd"/>
      <w:r w:rsidRPr="00E64F31">
        <w:rPr>
          <w:rFonts w:ascii="Roboto Light" w:hAnsi="Roboto Light"/>
          <w:lang w:val="pt-BR"/>
        </w:rPr>
        <w:t xml:space="preserve"> - </w:t>
      </w:r>
      <w:hyperlink r:id="rId6" w:history="1">
        <w:r w:rsidR="00BE5027" w:rsidRPr="00E64F31">
          <w:rPr>
            <w:rFonts w:ascii="Roboto Light" w:hAnsi="Roboto Light"/>
            <w:color w:val="0000FF"/>
            <w:u w:val="single"/>
            <w:lang w:val="pt-BR"/>
          </w:rPr>
          <w:t>http://weblookandfeel.com/</w:t>
        </w:r>
      </w:hyperlink>
      <w:r w:rsidR="00BE5027" w:rsidRPr="00E64F31">
        <w:rPr>
          <w:rFonts w:ascii="Roboto Light" w:hAnsi="Roboto Light"/>
          <w:lang w:val="pt-BR"/>
        </w:rPr>
        <w:t>);</w:t>
      </w:r>
    </w:p>
    <w:p w:rsidR="00563B97" w:rsidRPr="00E64F31" w:rsidRDefault="00563B97" w:rsidP="00E64F31">
      <w:pPr>
        <w:jc w:val="both"/>
        <w:rPr>
          <w:rFonts w:ascii="Roboto Light" w:hAnsi="Roboto Light"/>
          <w:lang w:val="pt-BR"/>
        </w:rPr>
      </w:pPr>
    </w:p>
    <w:p w:rsidR="00563B97" w:rsidRPr="00E64F31" w:rsidRDefault="00563B9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A aplicação para acessos dos usuários será Web, utilizando a linguagem PHP.</w:t>
      </w:r>
    </w:p>
    <w:p w:rsidR="00415A44" w:rsidRPr="00E64F31" w:rsidRDefault="00563B9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 xml:space="preserve">Condições gerais: </w:t>
      </w:r>
    </w:p>
    <w:p w:rsidR="00415A44" w:rsidRPr="00E64F31" w:rsidRDefault="00563B97" w:rsidP="00E64F31">
      <w:pPr>
        <w:pStyle w:val="ListParagraph"/>
        <w:numPr>
          <w:ilvl w:val="0"/>
          <w:numId w:val="2"/>
        </w:numPr>
        <w:ind w:left="993"/>
        <w:jc w:val="both"/>
        <w:rPr>
          <w:rFonts w:ascii="Roboto Light" w:hAnsi="Roboto Light"/>
          <w:lang w:val="pt-BR"/>
        </w:rPr>
      </w:pPr>
      <w:proofErr w:type="gramStart"/>
      <w:r w:rsidRPr="00E64F31">
        <w:rPr>
          <w:rFonts w:ascii="Roboto Light" w:hAnsi="Roboto Light"/>
          <w:lang w:val="pt-BR"/>
        </w:rPr>
        <w:t>deve</w:t>
      </w:r>
      <w:proofErr w:type="gramEnd"/>
      <w:r w:rsidRPr="00E64F31">
        <w:rPr>
          <w:rFonts w:ascii="Roboto Light" w:hAnsi="Roboto Light"/>
          <w:lang w:val="pt-BR"/>
        </w:rPr>
        <w:t xml:space="preserve"> ser </w:t>
      </w:r>
      <w:proofErr w:type="spellStart"/>
      <w:r w:rsidRPr="00E64F31">
        <w:rPr>
          <w:rFonts w:ascii="Roboto Light" w:hAnsi="Roboto Light"/>
          <w:i/>
          <w:lang w:val="pt-BR"/>
        </w:rPr>
        <w:t>crossbrowsing</w:t>
      </w:r>
      <w:proofErr w:type="spellEnd"/>
      <w:r w:rsidRPr="00E64F31">
        <w:rPr>
          <w:rFonts w:ascii="Roboto Light" w:hAnsi="Roboto Light"/>
          <w:lang w:val="pt-BR"/>
        </w:rPr>
        <w:t xml:space="preserve"> (IE8, IE9, Firefox, Google </w:t>
      </w:r>
      <w:proofErr w:type="spellStart"/>
      <w:r w:rsidRPr="00E64F31">
        <w:rPr>
          <w:rFonts w:ascii="Roboto Light" w:hAnsi="Roboto Light"/>
          <w:lang w:val="pt-BR"/>
        </w:rPr>
        <w:t>Chrome</w:t>
      </w:r>
      <w:proofErr w:type="spellEnd"/>
      <w:r w:rsidRPr="00E64F31">
        <w:rPr>
          <w:rFonts w:ascii="Roboto Light" w:hAnsi="Roboto Light"/>
          <w:lang w:val="pt-BR"/>
        </w:rPr>
        <w:t xml:space="preserve"> e Safari);</w:t>
      </w:r>
      <w:r w:rsidR="00415A44" w:rsidRPr="00E64F31">
        <w:rPr>
          <w:rFonts w:ascii="Roboto Light" w:hAnsi="Roboto Light"/>
          <w:lang w:val="pt-BR"/>
        </w:rPr>
        <w:t xml:space="preserve"> </w:t>
      </w:r>
    </w:p>
    <w:p w:rsidR="00563B97" w:rsidRPr="00E64F31" w:rsidRDefault="00415A44" w:rsidP="00E64F31">
      <w:pPr>
        <w:pStyle w:val="ListParagraph"/>
        <w:numPr>
          <w:ilvl w:val="0"/>
          <w:numId w:val="2"/>
        </w:numPr>
        <w:ind w:left="993"/>
        <w:jc w:val="both"/>
        <w:rPr>
          <w:rFonts w:ascii="Roboto Light" w:hAnsi="Roboto Light"/>
          <w:lang w:val="pt-BR"/>
        </w:rPr>
      </w:pPr>
      <w:proofErr w:type="gramStart"/>
      <w:r w:rsidRPr="00E64F31">
        <w:rPr>
          <w:rFonts w:ascii="Roboto Light" w:hAnsi="Roboto Light"/>
          <w:lang w:val="pt-BR"/>
        </w:rPr>
        <w:t>deve</w:t>
      </w:r>
      <w:proofErr w:type="gramEnd"/>
      <w:r w:rsidRPr="00E64F31">
        <w:rPr>
          <w:rFonts w:ascii="Roboto Light" w:hAnsi="Roboto Light"/>
          <w:lang w:val="pt-BR"/>
        </w:rPr>
        <w:t xml:space="preserve"> possuir URL Amigável (uso de rota desenvolvida por Thiago Henrique Poiani);</w:t>
      </w:r>
    </w:p>
    <w:p w:rsidR="00563B97" w:rsidRPr="00E64F31" w:rsidRDefault="00563B97" w:rsidP="00E64F31">
      <w:pPr>
        <w:jc w:val="both"/>
        <w:rPr>
          <w:rFonts w:ascii="Roboto Light" w:hAnsi="Roboto Light"/>
          <w:lang w:val="pt-BR"/>
        </w:rPr>
      </w:pPr>
    </w:p>
    <w:p w:rsidR="00563B97" w:rsidRPr="00E64F31" w:rsidRDefault="00563B9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Não será feito nenhuma versão mobile.</w:t>
      </w:r>
    </w:p>
    <w:p w:rsidR="00415A44" w:rsidRPr="00E64F31" w:rsidRDefault="00415A44" w:rsidP="00E64F31">
      <w:pPr>
        <w:jc w:val="both"/>
        <w:rPr>
          <w:rFonts w:ascii="Roboto Light" w:hAnsi="Roboto Light"/>
          <w:lang w:val="pt-BR"/>
        </w:rPr>
      </w:pPr>
    </w:p>
    <w:p w:rsidR="00E64F31" w:rsidRPr="00E64F31" w:rsidRDefault="00415A44" w:rsidP="00E64F31">
      <w:pPr>
        <w:jc w:val="both"/>
        <w:rPr>
          <w:rFonts w:ascii="Roboto Medium" w:hAnsi="Roboto Medium"/>
          <w:sz w:val="24"/>
          <w:lang w:val="pt-BR"/>
        </w:rPr>
      </w:pPr>
      <w:r w:rsidRPr="00E64F31">
        <w:rPr>
          <w:rFonts w:ascii="Roboto Medium" w:hAnsi="Roboto Medium"/>
          <w:sz w:val="24"/>
          <w:lang w:val="pt-BR"/>
        </w:rPr>
        <w:t>Cronograma:</w:t>
      </w:r>
    </w:p>
    <w:tbl>
      <w:tblPr>
        <w:tblStyle w:val="TableGrid"/>
        <w:tblW w:w="9078" w:type="dxa"/>
        <w:jc w:val="center"/>
        <w:tblLayout w:type="fixed"/>
        <w:tblLook w:val="04A0" w:firstRow="1" w:lastRow="0" w:firstColumn="1" w:lastColumn="0" w:noHBand="0" w:noVBand="1"/>
      </w:tblPr>
      <w:tblGrid>
        <w:gridCol w:w="1990"/>
        <w:gridCol w:w="993"/>
        <w:gridCol w:w="1130"/>
        <w:gridCol w:w="1143"/>
        <w:gridCol w:w="1276"/>
        <w:gridCol w:w="1276"/>
        <w:gridCol w:w="1270"/>
      </w:tblGrid>
      <w:tr w:rsidR="003F3178" w:rsidRPr="00E64F31" w:rsidTr="002353A1">
        <w:trPr>
          <w:jc w:val="center"/>
        </w:trPr>
        <w:tc>
          <w:tcPr>
            <w:tcW w:w="1990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Atividade</w:t>
            </w:r>
          </w:p>
        </w:tc>
        <w:tc>
          <w:tcPr>
            <w:tcW w:w="993" w:type="dxa"/>
          </w:tcPr>
          <w:p w:rsidR="00415A44" w:rsidRPr="00E64F31" w:rsidRDefault="00E64F31" w:rsidP="00E64F31">
            <w:pPr>
              <w:jc w:val="both"/>
              <w:rPr>
                <w:rFonts w:ascii="Roboto Light" w:hAnsi="Roboto Light"/>
                <w:lang w:val="pt-BR"/>
              </w:rPr>
            </w:pPr>
            <w:proofErr w:type="gramStart"/>
            <w:r>
              <w:rPr>
                <w:rFonts w:ascii="Roboto Light" w:hAnsi="Roboto Light"/>
                <w:lang w:val="pt-BR"/>
              </w:rPr>
              <w:t>julho</w:t>
            </w:r>
            <w:proofErr w:type="gramEnd"/>
          </w:p>
        </w:tc>
        <w:tc>
          <w:tcPr>
            <w:tcW w:w="1130" w:type="dxa"/>
          </w:tcPr>
          <w:p w:rsidR="00415A44" w:rsidRPr="00E64F31" w:rsidRDefault="00E64F31" w:rsidP="00E64F31">
            <w:pPr>
              <w:jc w:val="both"/>
              <w:rPr>
                <w:rFonts w:ascii="Roboto Light" w:hAnsi="Roboto Light"/>
                <w:lang w:val="pt-BR"/>
              </w:rPr>
            </w:pPr>
            <w:proofErr w:type="gramStart"/>
            <w:r>
              <w:rPr>
                <w:rFonts w:ascii="Roboto Light" w:hAnsi="Roboto Light"/>
                <w:lang w:val="pt-BR"/>
              </w:rPr>
              <w:t>agosto</w:t>
            </w:r>
            <w:proofErr w:type="gramEnd"/>
          </w:p>
        </w:tc>
        <w:tc>
          <w:tcPr>
            <w:tcW w:w="1143" w:type="dxa"/>
          </w:tcPr>
          <w:p w:rsidR="00415A44" w:rsidRPr="00E64F31" w:rsidRDefault="00E64F31" w:rsidP="00E64F31">
            <w:pPr>
              <w:jc w:val="both"/>
              <w:rPr>
                <w:rFonts w:ascii="Roboto Light" w:hAnsi="Roboto Light"/>
                <w:lang w:val="pt-BR"/>
              </w:rPr>
            </w:pPr>
            <w:proofErr w:type="gramStart"/>
            <w:r>
              <w:rPr>
                <w:rFonts w:ascii="Roboto Light" w:hAnsi="Roboto Light"/>
                <w:lang w:val="pt-BR"/>
              </w:rPr>
              <w:t>setembro</w:t>
            </w:r>
            <w:proofErr w:type="gramEnd"/>
          </w:p>
        </w:tc>
        <w:tc>
          <w:tcPr>
            <w:tcW w:w="1276" w:type="dxa"/>
          </w:tcPr>
          <w:p w:rsidR="00415A44" w:rsidRPr="00E64F31" w:rsidRDefault="00E64F31" w:rsidP="00E64F31">
            <w:pPr>
              <w:jc w:val="both"/>
              <w:rPr>
                <w:rFonts w:ascii="Roboto Light" w:hAnsi="Roboto Light"/>
                <w:lang w:val="pt-BR"/>
              </w:rPr>
            </w:pPr>
            <w:proofErr w:type="gramStart"/>
            <w:r>
              <w:rPr>
                <w:rFonts w:ascii="Roboto Light" w:hAnsi="Roboto Light"/>
                <w:lang w:val="pt-BR"/>
              </w:rPr>
              <w:t>outubro</w:t>
            </w:r>
            <w:proofErr w:type="gramEnd"/>
          </w:p>
        </w:tc>
        <w:tc>
          <w:tcPr>
            <w:tcW w:w="1276" w:type="dxa"/>
          </w:tcPr>
          <w:p w:rsidR="00415A44" w:rsidRPr="00E64F31" w:rsidRDefault="00E64F31" w:rsidP="00E64F31">
            <w:pPr>
              <w:jc w:val="both"/>
              <w:rPr>
                <w:rFonts w:ascii="Roboto Light" w:hAnsi="Roboto Light"/>
                <w:lang w:val="pt-BR"/>
              </w:rPr>
            </w:pPr>
            <w:proofErr w:type="gramStart"/>
            <w:r>
              <w:rPr>
                <w:rFonts w:ascii="Roboto Light" w:hAnsi="Roboto Light"/>
                <w:lang w:val="pt-BR"/>
              </w:rPr>
              <w:t>novembro</w:t>
            </w:r>
            <w:proofErr w:type="gramEnd"/>
          </w:p>
        </w:tc>
        <w:tc>
          <w:tcPr>
            <w:tcW w:w="1270" w:type="dxa"/>
          </w:tcPr>
          <w:p w:rsidR="00415A44" w:rsidRPr="00E64F31" w:rsidRDefault="00E64F31" w:rsidP="00E64F31">
            <w:pPr>
              <w:jc w:val="both"/>
              <w:rPr>
                <w:rFonts w:ascii="Roboto Light" w:hAnsi="Roboto Light"/>
                <w:lang w:val="pt-BR"/>
              </w:rPr>
            </w:pPr>
            <w:proofErr w:type="gramStart"/>
            <w:r>
              <w:rPr>
                <w:rFonts w:ascii="Roboto Light" w:hAnsi="Roboto Light"/>
                <w:lang w:val="pt-BR"/>
              </w:rPr>
              <w:t>dezembro</w:t>
            </w:r>
            <w:proofErr w:type="gramEnd"/>
          </w:p>
        </w:tc>
      </w:tr>
      <w:tr w:rsidR="003F3178" w:rsidRPr="00E64F31" w:rsidTr="002353A1">
        <w:trPr>
          <w:jc w:val="center"/>
        </w:trPr>
        <w:tc>
          <w:tcPr>
            <w:tcW w:w="1990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Documentação</w:t>
            </w:r>
          </w:p>
        </w:tc>
        <w:tc>
          <w:tcPr>
            <w:tcW w:w="993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130" w:type="dxa"/>
            <w:shd w:val="clear" w:color="auto" w:fill="D9D9D9" w:themeFill="background1" w:themeFillShade="D9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143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6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6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0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</w:tr>
      <w:tr w:rsidR="00E64F31" w:rsidRPr="00E64F31" w:rsidTr="002353A1">
        <w:trPr>
          <w:jc w:val="center"/>
        </w:trPr>
        <w:tc>
          <w:tcPr>
            <w:tcW w:w="1990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Desenvolvimento</w:t>
            </w:r>
          </w:p>
        </w:tc>
        <w:tc>
          <w:tcPr>
            <w:tcW w:w="993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130" w:type="dxa"/>
            <w:shd w:val="clear" w:color="auto" w:fill="D9D9D9" w:themeFill="background1" w:themeFillShade="D9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143" w:type="dxa"/>
            <w:shd w:val="clear" w:color="auto" w:fill="D9D9D9" w:themeFill="background1" w:themeFillShade="D9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0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</w:tr>
      <w:tr w:rsidR="003F3178" w:rsidRPr="00E64F31" w:rsidTr="002353A1">
        <w:trPr>
          <w:jc w:val="center"/>
        </w:trPr>
        <w:tc>
          <w:tcPr>
            <w:tcW w:w="1990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Homologação</w:t>
            </w:r>
          </w:p>
        </w:tc>
        <w:tc>
          <w:tcPr>
            <w:tcW w:w="993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130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143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6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</w:tr>
    </w:tbl>
    <w:p w:rsidR="00563B97" w:rsidRPr="00E64F31" w:rsidRDefault="00563B97" w:rsidP="00E64F31">
      <w:pPr>
        <w:jc w:val="both"/>
        <w:rPr>
          <w:rFonts w:ascii="Roboto Light" w:hAnsi="Roboto Light"/>
          <w:lang w:val="pt-BR"/>
        </w:rPr>
      </w:pPr>
    </w:p>
    <w:sectPr w:rsidR="00563B97" w:rsidRPr="00E64F31" w:rsidSect="00E64F3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3B24"/>
    <w:multiLevelType w:val="hybridMultilevel"/>
    <w:tmpl w:val="189C69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3452A3"/>
    <w:multiLevelType w:val="hybridMultilevel"/>
    <w:tmpl w:val="F17CC3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C08"/>
    <w:rsid w:val="00134478"/>
    <w:rsid w:val="002353A1"/>
    <w:rsid w:val="002A0CB0"/>
    <w:rsid w:val="003B5F87"/>
    <w:rsid w:val="003F3178"/>
    <w:rsid w:val="00415A44"/>
    <w:rsid w:val="0044525A"/>
    <w:rsid w:val="00533157"/>
    <w:rsid w:val="00563B97"/>
    <w:rsid w:val="00755596"/>
    <w:rsid w:val="007710B1"/>
    <w:rsid w:val="008F4BBE"/>
    <w:rsid w:val="00BE5027"/>
    <w:rsid w:val="00D6378A"/>
    <w:rsid w:val="00E64F31"/>
    <w:rsid w:val="00E80C08"/>
    <w:rsid w:val="00FD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9CDD2-9B36-4796-9A32-030992D8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A0C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Recuodecorpodetexto31">
    <w:name w:val="WW-Recuo de corpo de texto 31"/>
    <w:basedOn w:val="Normal"/>
    <w:rsid w:val="00563B97"/>
    <w:pPr>
      <w:suppressAutoHyphens/>
      <w:spacing w:after="120"/>
      <w:ind w:left="283" w:firstLine="1"/>
      <w:jc w:val="both"/>
    </w:pPr>
    <w:rPr>
      <w:rFonts w:ascii="Arial" w:eastAsia="Times New Roman" w:hAnsi="Arial" w:cs="Times New Roman"/>
      <w:sz w:val="16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2800">
          <w:marLeft w:val="24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2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900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227">
          <w:marLeft w:val="24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45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939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lookandfee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oHenrique\AppData\Roaming\Microsoft\Modelo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140</TotalTime>
  <Pages>2</Pages>
  <Words>579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Henrique Poiani</dc:creator>
  <cp:keywords/>
  <dc:description/>
  <cp:lastModifiedBy>Thiago Henrique Poiani</cp:lastModifiedBy>
  <cp:revision>5</cp:revision>
  <cp:lastPrinted>2013-08-24T19:14:00Z</cp:lastPrinted>
  <dcterms:created xsi:type="dcterms:W3CDTF">2013-08-24T16:58:00Z</dcterms:created>
  <dcterms:modified xsi:type="dcterms:W3CDTF">2013-08-28T01:29:00Z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