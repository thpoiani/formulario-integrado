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96" w:rsidRPr="00E64F31" w:rsidRDefault="00E80C08" w:rsidP="00E64F31">
      <w:pPr>
        <w:jc w:val="center"/>
        <w:rPr>
          <w:rFonts w:ascii="Roboto Black" w:hAnsi="Roboto Black"/>
          <w:sz w:val="28"/>
          <w:lang w:val="pt-BR"/>
        </w:rPr>
      </w:pPr>
      <w:r w:rsidRPr="00E64F31">
        <w:rPr>
          <w:rFonts w:ascii="Roboto Black" w:hAnsi="Roboto Black"/>
          <w:sz w:val="28"/>
          <w:lang w:val="pt-BR"/>
        </w:rPr>
        <w:t xml:space="preserve">Documento de </w:t>
      </w:r>
      <w:r w:rsidR="007710B1" w:rsidRPr="00E64F31">
        <w:rPr>
          <w:rFonts w:ascii="Roboto Black" w:hAnsi="Roboto Black"/>
          <w:sz w:val="28"/>
          <w:lang w:val="pt-BR"/>
        </w:rPr>
        <w:t>Especificação</w:t>
      </w:r>
      <w:r w:rsidR="002A0CB0" w:rsidRPr="00E64F31">
        <w:rPr>
          <w:rFonts w:ascii="Roboto Black" w:hAnsi="Roboto Black"/>
          <w:sz w:val="28"/>
          <w:lang w:val="pt-BR"/>
        </w:rPr>
        <w:t xml:space="preserve"> de </w:t>
      </w:r>
      <w:r w:rsidRPr="00E64F31">
        <w:rPr>
          <w:rFonts w:ascii="Roboto Black" w:hAnsi="Roboto Black"/>
          <w:sz w:val="28"/>
          <w:lang w:val="pt-BR"/>
        </w:rPr>
        <w:t>Requisitos</w:t>
      </w:r>
    </w:p>
    <w:p w:rsidR="007710B1" w:rsidRPr="00E64F31" w:rsidRDefault="007710B1" w:rsidP="00E64F31">
      <w:pPr>
        <w:jc w:val="both"/>
        <w:rPr>
          <w:lang w:val="pt-BR"/>
        </w:rPr>
      </w:pPr>
    </w:p>
    <w:p w:rsidR="00E80C08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Projeto</w:t>
      </w:r>
      <w:r w:rsidR="002A0CB0" w:rsidRPr="00E64F31">
        <w:rPr>
          <w:rFonts w:ascii="Roboto Light" w:hAnsi="Roboto Light"/>
          <w:lang w:val="pt-BR"/>
        </w:rPr>
        <w:t xml:space="preserve">: Formulário integrado ao </w:t>
      </w:r>
      <w:r w:rsidR="00E80C08" w:rsidRPr="00E64F31">
        <w:rPr>
          <w:rFonts w:ascii="Roboto Light" w:hAnsi="Roboto Light"/>
          <w:lang w:val="pt-BR"/>
        </w:rPr>
        <w:t>Programa de Assistência Estudantil</w:t>
      </w:r>
      <w:r w:rsidR="002A0CB0" w:rsidRPr="00E64F31">
        <w:rPr>
          <w:rFonts w:ascii="Roboto Light" w:hAnsi="Roboto Light"/>
          <w:lang w:val="pt-BR"/>
        </w:rPr>
        <w:t xml:space="preserve"> </w:t>
      </w:r>
      <w:r w:rsidRPr="00E64F31">
        <w:rPr>
          <w:rFonts w:ascii="Roboto Light" w:hAnsi="Roboto Light"/>
          <w:lang w:val="pt-BR"/>
        </w:rPr>
        <w:t>-</w:t>
      </w:r>
      <w:r w:rsidR="002A0CB0" w:rsidRPr="00E64F31">
        <w:rPr>
          <w:rFonts w:ascii="Roboto Light" w:hAnsi="Roboto Light"/>
          <w:lang w:val="pt-BR"/>
        </w:rPr>
        <w:t xml:space="preserve"> IFSP São Carlos</w:t>
      </w:r>
    </w:p>
    <w:p w:rsidR="002A0CB0" w:rsidRPr="00E64F31" w:rsidRDefault="002A0CB0" w:rsidP="00E64F31">
      <w:pPr>
        <w:ind w:left="720" w:hanging="720"/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Cliente</w:t>
      </w:r>
      <w:r w:rsidRPr="00E64F31">
        <w:rPr>
          <w:rFonts w:ascii="Roboto Light" w:hAnsi="Roboto Light"/>
          <w:lang w:val="pt-BR"/>
        </w:rPr>
        <w:t>: Samira Nathalia Piza</w:t>
      </w:r>
    </w:p>
    <w:p w:rsidR="002A0CB0" w:rsidRPr="003F3178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Histórico de Alterações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2551"/>
      </w:tblGrid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Data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Versão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Descrição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Responsáveis</w:t>
            </w:r>
          </w:p>
        </w:tc>
      </w:tr>
      <w:tr w:rsidR="002A0CB0" w:rsidRPr="00E64F31" w:rsidTr="00E64F31">
        <w:trPr>
          <w:jc w:val="center"/>
        </w:trPr>
        <w:tc>
          <w:tcPr>
            <w:tcW w:w="1413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24/08/13</w:t>
            </w:r>
          </w:p>
        </w:tc>
        <w:tc>
          <w:tcPr>
            <w:tcW w:w="1134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1.0</w:t>
            </w:r>
          </w:p>
        </w:tc>
        <w:tc>
          <w:tcPr>
            <w:tcW w:w="3402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Elaboração do Documento</w:t>
            </w:r>
          </w:p>
        </w:tc>
        <w:tc>
          <w:tcPr>
            <w:tcW w:w="2551" w:type="dxa"/>
          </w:tcPr>
          <w:p w:rsidR="002A0CB0" w:rsidRPr="00E64F31" w:rsidRDefault="002A0CB0" w:rsidP="00E64F31">
            <w:pPr>
              <w:jc w:val="center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Thiago Henrique Poiani</w:t>
            </w:r>
          </w:p>
        </w:tc>
      </w:tr>
    </w:tbl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Envolvidos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Gislaine Ferreira Gonçalves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Thiago Henrique Poiani</w:t>
      </w:r>
    </w:p>
    <w:p w:rsidR="002A0CB0" w:rsidRPr="00E64F31" w:rsidRDefault="002A0CB0" w:rsidP="00E64F31">
      <w:pPr>
        <w:jc w:val="both"/>
        <w:rPr>
          <w:rFonts w:ascii="Roboto Light" w:hAnsi="Roboto Light"/>
          <w:lang w:val="pt-BR"/>
        </w:rPr>
      </w:pPr>
    </w:p>
    <w:p w:rsidR="002A0CB0" w:rsidRPr="00E64F31" w:rsidRDefault="007710B1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Introdução</w:t>
      </w: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Este documento especifica o projeto “Formulário integrado ao Programa de Assistência Estudantil - IFSP São Carlos”, fornecendo aos desenvolvedores as informações necessárias para o projeto e implementação, assim como para a realização dos testes e homologação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7710B1" w:rsidRPr="00E64F31" w:rsidRDefault="007710B1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01</w:t>
      </w:r>
      <w:r w:rsidRPr="00E64F31">
        <w:rPr>
          <w:rFonts w:ascii="Roboto Light" w:hAnsi="Roboto Light"/>
          <w:lang w:val="pt-BR"/>
        </w:rPr>
        <w:t xml:space="preserve">: Área administrativa para </w:t>
      </w:r>
      <w:r w:rsidR="003B5F87" w:rsidRPr="00E64F31">
        <w:rPr>
          <w:rFonts w:ascii="Roboto Light" w:hAnsi="Roboto Light"/>
          <w:lang w:val="pt-BR"/>
        </w:rPr>
        <w:t>gerenciamento de formulários do Programa.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02</w:t>
      </w:r>
      <w:r w:rsidRPr="00E64F31">
        <w:rPr>
          <w:rFonts w:ascii="Roboto Light" w:hAnsi="Roboto Light"/>
          <w:lang w:val="pt-BR"/>
        </w:rPr>
        <w:t xml:space="preserve">: Plataforma para inscrição no Programa. </w:t>
      </w: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do Cliente 03</w:t>
      </w:r>
      <w:r w:rsidRPr="00E64F31">
        <w:rPr>
          <w:rFonts w:ascii="Roboto Light" w:hAnsi="Roboto Light"/>
          <w:lang w:val="pt-BR"/>
        </w:rPr>
        <w:t>: Confirmação de veracidade dos dados inseridos.</w:t>
      </w:r>
    </w:p>
    <w:p w:rsidR="00E64F31" w:rsidRPr="00E64F31" w:rsidRDefault="00E64F31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01</w:t>
      </w:r>
      <w:r w:rsidRPr="00E64F31">
        <w:rPr>
          <w:rFonts w:ascii="Roboto Light" w:hAnsi="Roboto Light"/>
          <w:lang w:val="pt-BR"/>
        </w:rPr>
        <w:t>: Autenticação para acesso à área administrativa.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só poderá acessar o sistema caso seja administrador do sistema.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02</w:t>
      </w:r>
      <w:r w:rsidRPr="00E64F31">
        <w:rPr>
          <w:rFonts w:ascii="Roboto Light" w:hAnsi="Roboto Light"/>
          <w:lang w:val="pt-BR"/>
        </w:rPr>
        <w:t>: Gerenciamento de formulários dinâmicos.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criar, editar e remover formulários independentes, contendo categorias que possuem campos específicos.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03</w:t>
      </w:r>
      <w:r w:rsidRPr="00E64F31">
        <w:rPr>
          <w:rFonts w:ascii="Roboto Light" w:hAnsi="Roboto Light"/>
          <w:lang w:val="pt-BR"/>
        </w:rPr>
        <w:t>: Visualização de inscrições.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visualizar todos os dados dos participantes inscritos no Programa, podendo filtrá-los por Nome, RG, CPF, Prontuário e Turma.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04</w:t>
      </w:r>
      <w:r w:rsidRPr="00E64F31">
        <w:rPr>
          <w:rFonts w:ascii="Roboto Light" w:hAnsi="Roboto Light"/>
          <w:lang w:val="pt-BR"/>
        </w:rPr>
        <w:t>: Autenticação para acesso à área de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usuário só poderá acessar o sistema com as credenciais de acesso do </w:t>
      </w:r>
      <w:proofErr w:type="spellStart"/>
      <w:r w:rsidRPr="00E64F31">
        <w:rPr>
          <w:rFonts w:ascii="Roboto Light" w:hAnsi="Roboto Light"/>
          <w:lang w:val="pt-BR"/>
        </w:rPr>
        <w:t>Moodle</w:t>
      </w:r>
      <w:proofErr w:type="spellEnd"/>
      <w:r w:rsidRPr="00E64F31">
        <w:rPr>
          <w:rFonts w:ascii="Roboto Light" w:hAnsi="Roboto Light"/>
          <w:lang w:val="pt-BR"/>
        </w:rPr>
        <w:t>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05</w:t>
      </w:r>
      <w:r w:rsidRPr="00E64F31">
        <w:rPr>
          <w:rFonts w:ascii="Roboto Light" w:hAnsi="Roboto Light"/>
          <w:lang w:val="pt-BR"/>
        </w:rPr>
        <w:t>: Inscrição no Programa.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se inscrever no Programa, preenchendo os campos dos formulários dinâmicos.</w:t>
      </w:r>
      <w:r w:rsidR="00D6378A" w:rsidRPr="00E64F31">
        <w:rPr>
          <w:rFonts w:ascii="Roboto Light" w:hAnsi="Roboto Light"/>
          <w:lang w:val="pt-BR"/>
        </w:rPr>
        <w:t xml:space="preserve"> Os dados inseridos poderão ser alterados.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06</w:t>
      </w:r>
      <w:r w:rsidRPr="00E64F31">
        <w:rPr>
          <w:rFonts w:ascii="Roboto Light" w:hAnsi="Roboto Light"/>
          <w:lang w:val="pt-BR"/>
        </w:rPr>
        <w:t>: Notificação de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receberá uma notificação por e-mail após a confirmação de envio da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 xml:space="preserve">Requisito Funcional </w:t>
      </w:r>
      <w:r w:rsidR="00D6378A" w:rsidRPr="00E64F31">
        <w:rPr>
          <w:rFonts w:ascii="Roboto Medium" w:hAnsi="Roboto Medium"/>
          <w:lang w:val="pt-BR"/>
        </w:rPr>
        <w:t>07</w:t>
      </w:r>
      <w:r w:rsidR="00D6378A" w:rsidRPr="00E64F31">
        <w:rPr>
          <w:rFonts w:ascii="Roboto Light" w:hAnsi="Roboto Light"/>
          <w:lang w:val="pt-BR"/>
        </w:rPr>
        <w:t>:</w:t>
      </w:r>
      <w:r w:rsidRPr="00E64F31">
        <w:rPr>
          <w:rFonts w:ascii="Roboto Light" w:hAnsi="Roboto Light"/>
          <w:lang w:val="pt-BR"/>
        </w:rPr>
        <w:t xml:space="preserve"> Recebimento de notificação após inscrição.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receberá uma notificação por e-mail quando uma nova inscrição no Programa for feita.</w:t>
      </w:r>
    </w:p>
    <w:p w:rsidR="003B5F87" w:rsidRPr="00E64F31" w:rsidRDefault="003B5F8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lastRenderedPageBreak/>
        <w:t>Requisito Funcional 08</w:t>
      </w:r>
      <w:r w:rsidRPr="00E64F31">
        <w:rPr>
          <w:rFonts w:ascii="Roboto Light" w:hAnsi="Roboto Light"/>
          <w:lang w:val="pt-BR"/>
        </w:rPr>
        <w:t>: Mural informativo.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publicação de editais e informações do Programa.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Funcional 09</w:t>
      </w:r>
      <w:r w:rsidRPr="00E64F31">
        <w:rPr>
          <w:rFonts w:ascii="Roboto Light" w:hAnsi="Roboto Light"/>
          <w:lang w:val="pt-BR"/>
        </w:rPr>
        <w:t>: Divulgação dos resultados.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Uma área específica deverá ser reservada para divulgação dos resultados do Programa. Os inscritos deverão receber notificações por e-mail informando a divulgação.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3B5F87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01</w:t>
      </w:r>
      <w:r w:rsidRPr="00E64F31">
        <w:rPr>
          <w:rFonts w:ascii="Roboto Light" w:hAnsi="Roboto Light"/>
          <w:lang w:val="pt-BR"/>
        </w:rPr>
        <w:t>: Impressão de formulários.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administrador poderá imprimir os formulários criados pelos inscritos.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02</w:t>
      </w:r>
      <w:r w:rsidRPr="00E64F31">
        <w:rPr>
          <w:rFonts w:ascii="Roboto Light" w:hAnsi="Roboto Light"/>
          <w:lang w:val="pt-BR"/>
        </w:rPr>
        <w:t>: Validação de dados.</w:t>
      </w:r>
    </w:p>
    <w:p w:rsidR="008F4BBE" w:rsidRPr="00E64F31" w:rsidRDefault="008F4BBE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Validações devem ocorrer quando dados forem inseridos nos campos, a fim de evitar inconsistência.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Medium" w:hAnsi="Roboto Medium"/>
          <w:lang w:val="pt-BR"/>
        </w:rPr>
        <w:t>Requisito Não Funcional 03</w:t>
      </w:r>
      <w:r w:rsidRPr="00E64F31">
        <w:rPr>
          <w:rFonts w:ascii="Roboto Light" w:hAnsi="Roboto Light"/>
          <w:lang w:val="pt-BR"/>
        </w:rPr>
        <w:t>: Upload de arquivos.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usuário poderá submeter documentos junto à inscrição.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Premissas</w:t>
      </w: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O projeto contará de duas aplicações, sendo uma para a área administrativa e outra para acesso dos usuários.</w:t>
      </w: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</w:p>
    <w:p w:rsidR="00533157" w:rsidRPr="00E64F31" w:rsidRDefault="0053315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O banco de dados utilizado será MySQL e o mesmo </w:t>
      </w:r>
      <w:proofErr w:type="spellStart"/>
      <w:r w:rsidRPr="00E64F31">
        <w:rPr>
          <w:rFonts w:ascii="Roboto Light" w:hAnsi="Roboto Light"/>
          <w:i/>
          <w:lang w:val="pt-BR"/>
        </w:rPr>
        <w:t>schema</w:t>
      </w:r>
      <w:proofErr w:type="spellEnd"/>
      <w:r w:rsidRPr="00E64F31">
        <w:rPr>
          <w:rFonts w:ascii="Roboto Light" w:hAnsi="Roboto Light"/>
          <w:lang w:val="pt-BR"/>
        </w:rPr>
        <w:t xml:space="preserve"> deverá ser empregado para as duas aplicações.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D6378A" w:rsidRPr="00E64F31" w:rsidRDefault="00D6378A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A aplicação para a área administrativa será </w:t>
      </w:r>
      <w:r w:rsidR="00563B97" w:rsidRPr="00E64F31">
        <w:rPr>
          <w:rFonts w:ascii="Roboto Light" w:hAnsi="Roboto Light"/>
          <w:lang w:val="pt-BR"/>
        </w:rPr>
        <w:t>Desktop, utilizando a linguagem Java.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desenvolvido seguindo </w:t>
      </w:r>
      <w:r w:rsidRPr="00E64F31">
        <w:rPr>
          <w:rFonts w:ascii="Roboto Light" w:hAnsi="Roboto Light"/>
          <w:i/>
          <w:lang w:val="pt-BR"/>
        </w:rPr>
        <w:t>Design</w:t>
      </w:r>
      <w:r w:rsidRPr="00E64F31">
        <w:rPr>
          <w:rFonts w:ascii="Roboto Light" w:hAnsi="Roboto Light"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Patterns</w:t>
      </w:r>
      <w:proofErr w:type="spellEnd"/>
      <w:r w:rsidRPr="00E64F31">
        <w:rPr>
          <w:rFonts w:ascii="Roboto Light" w:hAnsi="Roboto Light"/>
          <w:lang w:val="pt-BR"/>
        </w:rPr>
        <w:t>;</w:t>
      </w:r>
      <w:r w:rsidR="00BE5027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1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pode</w:t>
      </w:r>
      <w:proofErr w:type="gramEnd"/>
      <w:r w:rsidRPr="00E64F31">
        <w:rPr>
          <w:rFonts w:ascii="Roboto Light" w:hAnsi="Roboto Light"/>
          <w:lang w:val="pt-BR"/>
        </w:rPr>
        <w:t xml:space="preserve"> utilizar diferentes </w:t>
      </w:r>
      <w:r w:rsidRPr="00E64F31">
        <w:rPr>
          <w:rFonts w:ascii="Roboto Light" w:hAnsi="Roboto Light"/>
          <w:i/>
          <w:lang w:val="pt-BR"/>
        </w:rPr>
        <w:t xml:space="preserve">Look </w:t>
      </w:r>
      <w:proofErr w:type="spellStart"/>
      <w:r w:rsidRPr="00E64F31">
        <w:rPr>
          <w:rFonts w:ascii="Roboto Light" w:hAnsi="Roboto Light"/>
          <w:i/>
          <w:lang w:val="pt-BR"/>
        </w:rPr>
        <w:t>and</w:t>
      </w:r>
      <w:proofErr w:type="spellEnd"/>
      <w:r w:rsidRPr="00E64F31">
        <w:rPr>
          <w:rFonts w:ascii="Roboto Light" w:hAnsi="Roboto Light"/>
          <w:i/>
          <w:lang w:val="pt-BR"/>
        </w:rPr>
        <w:t xml:space="preserve"> </w:t>
      </w:r>
      <w:proofErr w:type="spellStart"/>
      <w:r w:rsidRPr="00E64F31">
        <w:rPr>
          <w:rFonts w:ascii="Roboto Light" w:hAnsi="Roboto Light"/>
          <w:i/>
          <w:lang w:val="pt-BR"/>
        </w:rPr>
        <w:t>Fell</w:t>
      </w:r>
      <w:proofErr w:type="spellEnd"/>
      <w:r w:rsidRPr="00E64F31">
        <w:rPr>
          <w:rFonts w:ascii="Roboto Light" w:hAnsi="Roboto Light"/>
          <w:lang w:val="pt-BR"/>
        </w:rPr>
        <w:t xml:space="preserve"> (sugerido </w:t>
      </w:r>
      <w:proofErr w:type="spellStart"/>
      <w:r w:rsidRPr="00E64F31">
        <w:rPr>
          <w:rFonts w:ascii="Roboto Light" w:hAnsi="Roboto Light"/>
          <w:lang w:val="pt-BR"/>
        </w:rPr>
        <w:t>WebLaF</w:t>
      </w:r>
      <w:proofErr w:type="spellEnd"/>
      <w:r w:rsidRPr="00E64F31">
        <w:rPr>
          <w:rFonts w:ascii="Roboto Light" w:hAnsi="Roboto Light"/>
          <w:lang w:val="pt-BR"/>
        </w:rPr>
        <w:t xml:space="preserve"> - </w:t>
      </w:r>
      <w:hyperlink r:id="rId6" w:history="1">
        <w:r w:rsidR="00BE5027" w:rsidRPr="00E64F31">
          <w:rPr>
            <w:rFonts w:ascii="Roboto Light" w:hAnsi="Roboto Light"/>
            <w:color w:val="0000FF"/>
            <w:u w:val="single"/>
            <w:lang w:val="pt-BR"/>
          </w:rPr>
          <w:t>http://weblookandfeel.com/</w:t>
        </w:r>
      </w:hyperlink>
      <w:r w:rsidR="00BE5027" w:rsidRPr="00E64F31">
        <w:rPr>
          <w:rFonts w:ascii="Roboto Light" w:hAnsi="Roboto Light"/>
          <w:lang w:val="pt-BR"/>
        </w:rPr>
        <w:t>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A aplicação para acessos dos usuários será Web, utilizando a linguagem PHP.</w:t>
      </w:r>
    </w:p>
    <w:p w:rsidR="00415A44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 xml:space="preserve">Condições gerais: </w:t>
      </w:r>
    </w:p>
    <w:p w:rsidR="00415A44" w:rsidRPr="00E64F31" w:rsidRDefault="00563B97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ser </w:t>
      </w:r>
      <w:proofErr w:type="spellStart"/>
      <w:r w:rsidRPr="00E64F31">
        <w:rPr>
          <w:rFonts w:ascii="Roboto Light" w:hAnsi="Roboto Light"/>
          <w:i/>
          <w:lang w:val="pt-BR"/>
        </w:rPr>
        <w:t>crossbrowsing</w:t>
      </w:r>
      <w:proofErr w:type="spellEnd"/>
      <w:r w:rsidRPr="00E64F31">
        <w:rPr>
          <w:rFonts w:ascii="Roboto Light" w:hAnsi="Roboto Light"/>
          <w:lang w:val="pt-BR"/>
        </w:rPr>
        <w:t xml:space="preserve"> (IE8, IE9, Firefox, Google </w:t>
      </w:r>
      <w:proofErr w:type="spellStart"/>
      <w:r w:rsidRPr="00E64F31">
        <w:rPr>
          <w:rFonts w:ascii="Roboto Light" w:hAnsi="Roboto Light"/>
          <w:lang w:val="pt-BR"/>
        </w:rPr>
        <w:t>Chrome</w:t>
      </w:r>
      <w:proofErr w:type="spellEnd"/>
      <w:r w:rsidRPr="00E64F31">
        <w:rPr>
          <w:rFonts w:ascii="Roboto Light" w:hAnsi="Roboto Light"/>
          <w:lang w:val="pt-BR"/>
        </w:rPr>
        <w:t xml:space="preserve"> e Safari);</w:t>
      </w:r>
      <w:r w:rsidR="00415A44" w:rsidRPr="00E64F31">
        <w:rPr>
          <w:rFonts w:ascii="Roboto Light" w:hAnsi="Roboto Light"/>
          <w:lang w:val="pt-BR"/>
        </w:rPr>
        <w:t xml:space="preserve"> </w:t>
      </w:r>
    </w:p>
    <w:p w:rsidR="00563B97" w:rsidRPr="00E64F31" w:rsidRDefault="00415A44" w:rsidP="00E64F31">
      <w:pPr>
        <w:pStyle w:val="ListParagraph"/>
        <w:numPr>
          <w:ilvl w:val="0"/>
          <w:numId w:val="2"/>
        </w:numPr>
        <w:ind w:left="993"/>
        <w:jc w:val="both"/>
        <w:rPr>
          <w:rFonts w:ascii="Roboto Light" w:hAnsi="Roboto Light"/>
          <w:lang w:val="pt-BR"/>
        </w:rPr>
      </w:pPr>
      <w:proofErr w:type="gramStart"/>
      <w:r w:rsidRPr="00E64F31">
        <w:rPr>
          <w:rFonts w:ascii="Roboto Light" w:hAnsi="Roboto Light"/>
          <w:lang w:val="pt-BR"/>
        </w:rPr>
        <w:t>deve</w:t>
      </w:r>
      <w:proofErr w:type="gramEnd"/>
      <w:r w:rsidRPr="00E64F31">
        <w:rPr>
          <w:rFonts w:ascii="Roboto Light" w:hAnsi="Roboto Light"/>
          <w:lang w:val="pt-BR"/>
        </w:rPr>
        <w:t xml:space="preserve"> possuir URL Amigável (uso de rota desenvolvida por Thiago Henrique Poiani);</w:t>
      </w:r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bookmarkStart w:id="0" w:name="_GoBack"/>
      <w:bookmarkEnd w:id="0"/>
    </w:p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  <w:r w:rsidRPr="00E64F31">
        <w:rPr>
          <w:rFonts w:ascii="Roboto Light" w:hAnsi="Roboto Light"/>
          <w:lang w:val="pt-BR"/>
        </w:rPr>
        <w:t>Não será feito nenhuma versão mobile.</w:t>
      </w:r>
    </w:p>
    <w:p w:rsidR="00415A44" w:rsidRPr="00E64F31" w:rsidRDefault="00415A44" w:rsidP="00E64F31">
      <w:pPr>
        <w:jc w:val="both"/>
        <w:rPr>
          <w:rFonts w:ascii="Roboto Light" w:hAnsi="Roboto Light"/>
          <w:lang w:val="pt-BR"/>
        </w:rPr>
      </w:pPr>
    </w:p>
    <w:p w:rsidR="00E64F31" w:rsidRPr="00E64F31" w:rsidRDefault="00415A44" w:rsidP="00E64F31">
      <w:pPr>
        <w:jc w:val="both"/>
        <w:rPr>
          <w:rFonts w:ascii="Roboto Medium" w:hAnsi="Roboto Medium"/>
          <w:sz w:val="24"/>
          <w:lang w:val="pt-BR"/>
        </w:rPr>
      </w:pPr>
      <w:r w:rsidRPr="00E64F31">
        <w:rPr>
          <w:rFonts w:ascii="Roboto Medium" w:hAnsi="Roboto Medium"/>
          <w:sz w:val="24"/>
          <w:lang w:val="pt-BR"/>
        </w:rPr>
        <w:t>Cronograma:</w:t>
      </w:r>
    </w:p>
    <w:tbl>
      <w:tblPr>
        <w:tblStyle w:val="TableGrid"/>
        <w:tblW w:w="9078" w:type="dxa"/>
        <w:jc w:val="center"/>
        <w:tblLayout w:type="fixed"/>
        <w:tblLook w:val="04A0" w:firstRow="1" w:lastRow="0" w:firstColumn="1" w:lastColumn="0" w:noHBand="0" w:noVBand="1"/>
      </w:tblPr>
      <w:tblGrid>
        <w:gridCol w:w="1990"/>
        <w:gridCol w:w="993"/>
        <w:gridCol w:w="1130"/>
        <w:gridCol w:w="1143"/>
        <w:gridCol w:w="1276"/>
        <w:gridCol w:w="1276"/>
        <w:gridCol w:w="1270"/>
      </w:tblGrid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Atividade</w:t>
            </w:r>
          </w:p>
        </w:tc>
        <w:tc>
          <w:tcPr>
            <w:tcW w:w="99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julho</w:t>
            </w:r>
            <w:proofErr w:type="gramEnd"/>
          </w:p>
        </w:tc>
        <w:tc>
          <w:tcPr>
            <w:tcW w:w="113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agosto</w:t>
            </w:r>
            <w:proofErr w:type="gramEnd"/>
          </w:p>
        </w:tc>
        <w:tc>
          <w:tcPr>
            <w:tcW w:w="1143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setembro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outubro</w:t>
            </w:r>
            <w:proofErr w:type="gramEnd"/>
          </w:p>
        </w:tc>
        <w:tc>
          <w:tcPr>
            <w:tcW w:w="1276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novembro</w:t>
            </w:r>
            <w:proofErr w:type="gramEnd"/>
          </w:p>
        </w:tc>
        <w:tc>
          <w:tcPr>
            <w:tcW w:w="1270" w:type="dxa"/>
          </w:tcPr>
          <w:p w:rsidR="00415A44" w:rsidRPr="00E64F31" w:rsidRDefault="00E64F31" w:rsidP="00E64F31">
            <w:pPr>
              <w:jc w:val="both"/>
              <w:rPr>
                <w:rFonts w:ascii="Roboto Light" w:hAnsi="Roboto Light"/>
                <w:lang w:val="pt-BR"/>
              </w:rPr>
            </w:pPr>
            <w:proofErr w:type="gramStart"/>
            <w:r>
              <w:rPr>
                <w:rFonts w:ascii="Roboto Light" w:hAnsi="Roboto Light"/>
                <w:lang w:val="pt-BR"/>
              </w:rPr>
              <w:t>dezembro</w:t>
            </w:r>
            <w:proofErr w:type="gramEnd"/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Documentação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E64F31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Desenvolvimento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  <w:tr w:rsidR="003F3178" w:rsidRPr="00E64F31" w:rsidTr="002353A1">
        <w:trPr>
          <w:jc w:val="center"/>
        </w:trPr>
        <w:tc>
          <w:tcPr>
            <w:tcW w:w="199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  <w:r w:rsidRPr="00E64F31">
              <w:rPr>
                <w:rFonts w:ascii="Roboto Light" w:hAnsi="Roboto Light"/>
                <w:lang w:val="pt-BR"/>
              </w:rPr>
              <w:t>Homologação</w:t>
            </w:r>
          </w:p>
        </w:tc>
        <w:tc>
          <w:tcPr>
            <w:tcW w:w="99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30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143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:rsidR="00415A44" w:rsidRPr="00E64F31" w:rsidRDefault="00415A44" w:rsidP="00E64F31">
            <w:pPr>
              <w:jc w:val="both"/>
              <w:rPr>
                <w:rFonts w:ascii="Roboto Light" w:hAnsi="Roboto Light"/>
                <w:lang w:val="pt-BR"/>
              </w:rPr>
            </w:pPr>
          </w:p>
        </w:tc>
      </w:tr>
    </w:tbl>
    <w:p w:rsidR="00563B97" w:rsidRPr="00E64F31" w:rsidRDefault="00563B97" w:rsidP="00E64F31">
      <w:pPr>
        <w:jc w:val="both"/>
        <w:rPr>
          <w:rFonts w:ascii="Roboto Light" w:hAnsi="Roboto Light"/>
          <w:lang w:val="pt-BR"/>
        </w:rPr>
      </w:pPr>
    </w:p>
    <w:sectPr w:rsidR="00563B97" w:rsidRPr="00E64F31" w:rsidSect="00E64F3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B24"/>
    <w:multiLevelType w:val="hybridMultilevel"/>
    <w:tmpl w:val="189C69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3452A3"/>
    <w:multiLevelType w:val="hybridMultilevel"/>
    <w:tmpl w:val="F17CC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C08"/>
    <w:rsid w:val="002353A1"/>
    <w:rsid w:val="002A0CB0"/>
    <w:rsid w:val="003B5F87"/>
    <w:rsid w:val="003F3178"/>
    <w:rsid w:val="00415A44"/>
    <w:rsid w:val="0044525A"/>
    <w:rsid w:val="00533157"/>
    <w:rsid w:val="00563B97"/>
    <w:rsid w:val="00755596"/>
    <w:rsid w:val="007710B1"/>
    <w:rsid w:val="008F4BBE"/>
    <w:rsid w:val="00BE5027"/>
    <w:rsid w:val="00D6378A"/>
    <w:rsid w:val="00E64F31"/>
    <w:rsid w:val="00E80C08"/>
    <w:rsid w:val="00FD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9CDD2-9B36-4796-9A32-030992D8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Recuodecorpodetexto31">
    <w:name w:val="WW-Recuo de corpo de texto 31"/>
    <w:basedOn w:val="Normal"/>
    <w:rsid w:val="00563B97"/>
    <w:pPr>
      <w:suppressAutoHyphens/>
      <w:spacing w:after="120"/>
      <w:ind w:left="283" w:firstLine="1"/>
      <w:jc w:val="both"/>
    </w:pPr>
    <w:rPr>
      <w:rFonts w:ascii="Arial" w:eastAsia="Times New Roman" w:hAnsi="Arial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800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9003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227">
          <w:marLeft w:val="24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5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939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eblookandfe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Henrique\AppData\Roaming\Microsoft\Modelo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132</TotalTime>
  <Pages>2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 Poiani</dc:creator>
  <cp:keywords/>
  <dc:description/>
  <cp:lastModifiedBy>Thiago Henrique Poiani</cp:lastModifiedBy>
  <cp:revision>4</cp:revision>
  <cp:lastPrinted>2013-08-24T19:14:00Z</cp:lastPrinted>
  <dcterms:created xsi:type="dcterms:W3CDTF">2013-08-24T16:58:00Z</dcterms:created>
  <dcterms:modified xsi:type="dcterms:W3CDTF">2013-08-24T19:14:00Z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